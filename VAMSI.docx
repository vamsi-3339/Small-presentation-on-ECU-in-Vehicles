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3322BF" w14:paraId="227DAD7E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CF21A2E" w14:textId="0E6A3A98" w:rsidR="007A0F44" w:rsidRPr="003322BF" w:rsidRDefault="0041666D" w:rsidP="00174A87">
            <w:pPr>
              <w:pStyle w:val="Title"/>
              <w:rPr>
                <w:rFonts w:asciiTheme="majorHAnsi" w:hAnsiTheme="majorHAnsi"/>
                <w:sz w:val="72"/>
              </w:rPr>
            </w:pPr>
            <w:r w:rsidRPr="003322BF">
              <w:rPr>
                <w:rFonts w:asciiTheme="majorHAnsi" w:hAnsiTheme="majorHAnsi"/>
                <w:sz w:val="72"/>
              </w:rPr>
              <w:t>VAMSI</w:t>
            </w:r>
          </w:p>
          <w:p w14:paraId="0EE317E7" w14:textId="779BB4DF" w:rsidR="007A0F44" w:rsidRPr="003322BF" w:rsidRDefault="00F46A63" w:rsidP="00174A87">
            <w:pPr>
              <w:pStyle w:val="Subtitle"/>
              <w:rPr>
                <w:b w:val="0"/>
              </w:rPr>
            </w:pPr>
            <w:r w:rsidRPr="003322BF">
              <w:rPr>
                <w:b w:val="0"/>
                <w:sz w:val="72"/>
              </w:rPr>
              <w:t>tanala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918AD72" w14:textId="7D388D9A" w:rsidR="007A0F44" w:rsidRPr="003322BF" w:rsidRDefault="007A0F44" w:rsidP="00174A87">
            <w:pPr>
              <w:pStyle w:val="ContactInfo"/>
              <w:rPr>
                <w:rFonts w:asciiTheme="majorHAnsi" w:hAnsiTheme="majorHAnsi"/>
              </w:rPr>
            </w:pPr>
            <w:r w:rsidRPr="003322BF">
              <w:rPr>
                <w:rFonts w:asciiTheme="majorHAnsi" w:hAnsiTheme="majorHAnsi"/>
              </w:rPr>
              <w:t xml:space="preserve">  </w:t>
            </w:r>
          </w:p>
          <w:p w14:paraId="02C2AE8F" w14:textId="5F39B06F" w:rsidR="007A0F44" w:rsidRPr="00172E78" w:rsidRDefault="005A2490" w:rsidP="00174A87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9E395638476B4FFD962EB8C2DDFE162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46A63" w:rsidRPr="00172E78">
                  <w:rPr>
                    <w:rFonts w:asciiTheme="majorHAnsi" w:hAnsiTheme="majorHAnsi"/>
                    <w:sz w:val="24"/>
                    <w:szCs w:val="24"/>
                  </w:rPr>
                  <w:t>+91 7095364788</w:t>
                </w:r>
              </w:sdtContent>
            </w:sdt>
            <w:r w:rsidR="007A0F44" w:rsidRPr="00172E78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7A0F44" w:rsidRPr="00172E78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0FEB727" wp14:editId="56C5229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7E8A2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1AF43A6" w14:textId="24CA7362" w:rsidR="007A0F44" w:rsidRPr="00172E78" w:rsidRDefault="005A2490" w:rsidP="00174A87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C45417C5926B48579266C07B7EA002A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46A63" w:rsidRPr="00172E78">
                  <w:rPr>
                    <w:rFonts w:asciiTheme="majorHAnsi" w:hAnsiTheme="majorHAnsi"/>
                    <w:sz w:val="24"/>
                    <w:szCs w:val="24"/>
                  </w:rPr>
                  <w:t>tanala.3339@gmail.com</w:t>
                </w:r>
              </w:sdtContent>
            </w:sdt>
            <w:r w:rsidR="007A0F44" w:rsidRPr="00172E78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7A0F44" w:rsidRPr="00172E78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CCE95F" wp14:editId="4721DEA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77DD8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BC2E46A" w14:textId="37694029" w:rsidR="007A0F44" w:rsidRPr="00172E78" w:rsidRDefault="00F46A63" w:rsidP="00174A87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auto"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7DC4C54D0F3F43EABB2B175E84735F6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172E78">
                  <w:rPr>
                    <w:rFonts w:asciiTheme="majorHAnsi" w:hAnsiTheme="majorHAnsi"/>
                    <w:color w:val="auto"/>
                    <w:sz w:val="24"/>
                    <w:szCs w:val="24"/>
                  </w:rPr>
                  <w:t>www.linkedin.com/in/vamsi-tanala</w:t>
                </w:r>
                <w:r w:rsidRPr="00172E78">
                  <w:rPr>
                    <w:rFonts w:asciiTheme="majorHAnsi" w:hAnsiTheme="majorHAnsi"/>
                    <w:color w:val="auto"/>
                    <w:sz w:val="24"/>
                    <w:szCs w:val="24"/>
                  </w:rPr>
                  <w:t>/</w:t>
                </w:r>
              </w:sdtContent>
            </w:sdt>
            <w:r w:rsidR="007A0F44" w:rsidRPr="00172E78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7A0F44" w:rsidRPr="00172E78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9672074" wp14:editId="0454EB0B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752D2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EC18E52" w14:textId="64554C9E" w:rsidR="007A0F44" w:rsidRPr="003322BF" w:rsidRDefault="007A0F44" w:rsidP="00174A87">
            <w:pPr>
              <w:pStyle w:val="ContactInfo"/>
              <w:rPr>
                <w:rFonts w:asciiTheme="majorHAnsi" w:hAnsiTheme="majorHAnsi"/>
              </w:rPr>
            </w:pPr>
            <w:r w:rsidRPr="003322BF">
              <w:rPr>
                <w:rFonts w:asciiTheme="majorHAnsi" w:hAnsiTheme="majorHAnsi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20"/>
        <w:gridCol w:w="8654"/>
      </w:tblGrid>
      <w:tr w:rsidR="000E24AC" w:rsidRPr="00565B06" w14:paraId="310FE2E6" w14:textId="77777777" w:rsidTr="0033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4A757C1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27D9842" wp14:editId="0746FCD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442C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8272700" w14:textId="6B74A441" w:rsidR="000E24AC" w:rsidRPr="0073390B" w:rsidRDefault="00F46A63" w:rsidP="007850D1">
            <w:pPr>
              <w:pStyle w:val="Heading1"/>
              <w:outlineLvl w:val="0"/>
              <w:rPr>
                <w:b/>
                <w:bCs w:val="0"/>
              </w:rPr>
            </w:pPr>
            <w:r w:rsidRPr="0073390B">
              <w:rPr>
                <w:b/>
                <w:bCs w:val="0"/>
              </w:rPr>
              <w:t>career objective</w:t>
            </w:r>
          </w:p>
        </w:tc>
      </w:tr>
    </w:tbl>
    <w:p w14:paraId="4980585D" w14:textId="66801139" w:rsidR="00A77B4D" w:rsidRPr="003322BF" w:rsidRDefault="0073390B" w:rsidP="007850D1">
      <w:pPr>
        <w:rPr>
          <w:rFonts w:ascii="Times New Roman" w:hAnsi="Times New Roman" w:cs="Times New Roman"/>
          <w:sz w:val="24"/>
          <w:szCs w:val="24"/>
        </w:rPr>
      </w:pP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                          Intend to</w:t>
      </w:r>
      <w:r w:rsidR="00F46A63"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 build a car</w:t>
      </w: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>e</w:t>
      </w:r>
      <w:r w:rsidR="00F46A63"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>er in an organization, where I can apply my skills, enrich my knowledge and grow continuously along with the company through consistency,</w:t>
      </w: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 </w:t>
      </w:r>
      <w:r w:rsidR="00F46A63"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dedication and </w:t>
      </w: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>hard work.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41DA91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CAB43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95F5871" wp14:editId="69D0BCB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5288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A705FF3" w14:textId="77777777" w:rsidR="00A77B4D" w:rsidRPr="00565B06" w:rsidRDefault="005A249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433BFEBA2D043CF895011C89D262A2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64D2B47" w14:textId="0AA50112" w:rsidR="007C0E0E" w:rsidRPr="003322BF" w:rsidRDefault="0073390B" w:rsidP="0073390B">
      <w:pPr>
        <w:pStyle w:val="Heading2"/>
        <w:rPr>
          <w:rFonts w:ascii="Times New Roman" w:hAnsi="Times New Roman" w:cs="Times New Roman"/>
        </w:rPr>
      </w:pPr>
      <w:r w:rsidRPr="003322BF">
        <w:rPr>
          <w:rFonts w:ascii="Times New Roman" w:hAnsi="Times New Roman" w:cs="Times New Roman"/>
          <w:color w:val="000000" w:themeColor="text1"/>
        </w:rPr>
        <w:t>Rajiv Gandhi University of Knowledge Technologies, Nuzvid    2018</w:t>
      </w:r>
      <w:r w:rsidR="007C0E0E" w:rsidRPr="003322BF">
        <w:rPr>
          <w:rFonts w:ascii="Times New Roman" w:hAnsi="Times New Roman" w:cs="Times New Roman"/>
          <w:color w:val="000000" w:themeColor="text1"/>
        </w:rPr>
        <w:t xml:space="preserve"> – </w:t>
      </w:r>
      <w:r w:rsidRPr="003322BF">
        <w:rPr>
          <w:rFonts w:ascii="Times New Roman" w:hAnsi="Times New Roman" w:cs="Times New Roman"/>
          <w:color w:val="000000" w:themeColor="text1"/>
        </w:rPr>
        <w:t>present</w:t>
      </w:r>
    </w:p>
    <w:p w14:paraId="5981EDE0" w14:textId="632DA3FA" w:rsidR="000E24AC" w:rsidRPr="003322BF" w:rsidRDefault="0073390B" w:rsidP="00785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2BF">
        <w:rPr>
          <w:rFonts w:ascii="Times New Roman" w:hAnsi="Times New Roman" w:cs="Times New Roman"/>
          <w:color w:val="000000" w:themeColor="text1"/>
          <w:sz w:val="24"/>
          <w:szCs w:val="24"/>
        </w:rPr>
        <w:t>Bachelor of Technology</w:t>
      </w:r>
    </w:p>
    <w:p w14:paraId="68F888B5" w14:textId="54C73960" w:rsidR="0073390B" w:rsidRPr="00565B06" w:rsidRDefault="0073390B" w:rsidP="007850D1">
      <w:r w:rsidRPr="003322BF">
        <w:rPr>
          <w:rFonts w:ascii="Times New Roman" w:hAnsi="Times New Roman" w:cs="Times New Roman"/>
          <w:color w:val="000000" w:themeColor="text1"/>
          <w:sz w:val="24"/>
          <w:szCs w:val="24"/>
        </w:rPr>
        <w:t>Mechanical Engineering</w:t>
      </w:r>
      <w:r w:rsidR="00894731" w:rsidRPr="003322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894731" w:rsidRPr="003322BF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 w:rsidR="00894731" w:rsidRPr="003322BF">
        <w:rPr>
          <w:color w:val="111111" w:themeColor="text2"/>
          <w:sz w:val="24"/>
          <w:szCs w:val="24"/>
        </w:rPr>
        <w:t>C</w:t>
      </w:r>
      <w:r w:rsidR="00E13DA5" w:rsidRPr="003322BF">
        <w:rPr>
          <w:color w:val="111111" w:themeColor="text2"/>
          <w:sz w:val="24"/>
          <w:szCs w:val="24"/>
        </w:rPr>
        <w:t>GPA:</w:t>
      </w:r>
      <w:r w:rsidR="00E13DA5" w:rsidRPr="003322BF">
        <w:rPr>
          <w:color w:val="111111" w:themeColor="text2"/>
        </w:rPr>
        <w:t xml:space="preserve"> </w:t>
      </w:r>
    </w:p>
    <w:p w14:paraId="675C864B" w14:textId="1F21B245" w:rsidR="007C0E0E" w:rsidRPr="00565B06" w:rsidRDefault="00E13DA5" w:rsidP="00E13DA5">
      <w:pPr>
        <w:pStyle w:val="Heading2"/>
      </w:pPr>
      <w:r w:rsidRPr="0073390B">
        <w:rPr>
          <w:color w:val="000000" w:themeColor="text1"/>
        </w:rPr>
        <w:t xml:space="preserve">Rajiv Gandhi University of Knowledge Technologies, Nuzvid         </w:t>
      </w:r>
      <w:r w:rsidRPr="0073390B">
        <w:rPr>
          <w:rFonts w:ascii="Arial Narrow" w:hAnsi="Arial Narrow"/>
          <w:color w:val="000000" w:themeColor="text1"/>
        </w:rPr>
        <w:t>201</w:t>
      </w:r>
      <w:r>
        <w:rPr>
          <w:rFonts w:ascii="Arial Narrow" w:hAnsi="Arial Narrow"/>
          <w:color w:val="000000" w:themeColor="text1"/>
        </w:rPr>
        <w:t>6</w:t>
      </w:r>
      <w:r w:rsidRPr="0073390B">
        <w:rPr>
          <w:rFonts w:ascii="Arial Narrow" w:hAnsi="Arial Narrow"/>
          <w:color w:val="000000" w:themeColor="text1"/>
        </w:rPr>
        <w:t xml:space="preserve"> – </w:t>
      </w:r>
      <w:r>
        <w:rPr>
          <w:rFonts w:ascii="Arial Narrow" w:hAnsi="Arial Narrow"/>
          <w:color w:val="000000" w:themeColor="text1"/>
        </w:rPr>
        <w:t>2018</w:t>
      </w:r>
    </w:p>
    <w:p w14:paraId="6398DC3C" w14:textId="5D1CA5A8" w:rsidR="007C0E0E" w:rsidRPr="00565B06" w:rsidRDefault="00E13DA5" w:rsidP="007C0E0E"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Pre-University Course        </w:t>
      </w:r>
      <w:r w:rsidRPr="003322BF">
        <w:rPr>
          <w:sz w:val="24"/>
          <w:szCs w:val="24"/>
        </w:rPr>
        <w:t xml:space="preserve">                                                                  </w:t>
      </w:r>
      <w:r w:rsidRPr="003322BF">
        <w:rPr>
          <w:color w:val="111111" w:themeColor="text2"/>
          <w:sz w:val="24"/>
          <w:szCs w:val="24"/>
        </w:rPr>
        <w:t>CGPA: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66113D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45E6B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E3C3BF" wp14:editId="47D92A0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74E4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6B0595C" w14:textId="5C19A4CD" w:rsidR="005E088C" w:rsidRPr="00565B06" w:rsidRDefault="00E13DA5" w:rsidP="0004158B">
            <w:pPr>
              <w:pStyle w:val="Heading1"/>
              <w:outlineLvl w:val="0"/>
            </w:pPr>
            <w:r>
              <w:t>PROJ</w:t>
            </w:r>
            <w:r w:rsidR="00383785">
              <w:t>E</w:t>
            </w:r>
            <w:r>
              <w:t>CTS</w:t>
            </w:r>
          </w:p>
        </w:tc>
      </w:tr>
    </w:tbl>
    <w:p w14:paraId="4DB6D98C" w14:textId="47D78280" w:rsidR="00E13DA5" w:rsidRPr="003322BF" w:rsidRDefault="00E13DA5" w:rsidP="00E13DA5">
      <w:pPr>
        <w:pStyle w:val="Heading2"/>
        <w:rPr>
          <w:rFonts w:ascii="Times New Roman" w:hAnsi="Times New Roman" w:cs="Times New Roman"/>
          <w:color w:val="111111" w:themeColor="text2"/>
          <w:sz w:val="24"/>
          <w:szCs w:val="24"/>
        </w:rPr>
      </w:pP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Mini Project </w:t>
      </w:r>
      <w:r w:rsidR="00172E78">
        <w:rPr>
          <w:rFonts w:ascii="Times New Roman" w:hAnsi="Times New Roman" w:cs="Times New Roman"/>
          <w:color w:val="111111" w:themeColor="text2"/>
          <w:sz w:val="24"/>
          <w:szCs w:val="24"/>
        </w:rPr>
        <w:t>o</w:t>
      </w: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>n Machining of Magnesium Alloy | Present</w:t>
      </w:r>
    </w:p>
    <w:p w14:paraId="71A4EFA0" w14:textId="0A98312D" w:rsidR="005E088C" w:rsidRPr="00172E78" w:rsidRDefault="00E13DA5" w:rsidP="00172E78">
      <w:pPr>
        <w:pStyle w:val="Heading2"/>
        <w:rPr>
          <w:rFonts w:ascii="Times New Roman" w:hAnsi="Times New Roman" w:cs="Times New Roman"/>
          <w:iCs/>
          <w:color w:val="111111" w:themeColor="text2"/>
          <w:sz w:val="24"/>
          <w:szCs w:val="24"/>
        </w:rPr>
      </w:pP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>Project intern in DRDO</w:t>
      </w:r>
      <w:r w:rsidR="00172E78">
        <w:rPr>
          <w:rFonts w:ascii="Times New Roman" w:hAnsi="Times New Roman" w:cs="Times New Roman"/>
          <w:color w:val="111111" w:themeColor="text2"/>
          <w:sz w:val="24"/>
          <w:szCs w:val="24"/>
        </w:rPr>
        <w:t>, Hyderabad</w:t>
      </w:r>
      <w:r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 </w:t>
      </w:r>
      <w:r w:rsidR="005E088C" w:rsidRPr="003322BF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| </w:t>
      </w:r>
      <w:r w:rsidRPr="003322BF">
        <w:rPr>
          <w:rStyle w:val="Emphasis"/>
          <w:rFonts w:ascii="Times New Roman" w:hAnsi="Times New Roman" w:cs="Times New Roman"/>
          <w:color w:val="111111" w:themeColor="text2"/>
          <w:sz w:val="24"/>
          <w:szCs w:val="24"/>
        </w:rPr>
        <w:t>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2F6445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F89CB9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12D94B2" wp14:editId="7CAE682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6C9B8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454C429" w14:textId="5F6039DE" w:rsidR="005E4B22" w:rsidRPr="00565B06" w:rsidRDefault="00383785" w:rsidP="00AD6216">
            <w:pPr>
              <w:pStyle w:val="Heading1"/>
              <w:outlineLvl w:val="0"/>
            </w:pPr>
            <w:r>
              <w:t xml:space="preserve">TECHICAL </w:t>
            </w:r>
            <w:sdt>
              <w:sdtPr>
                <w:alias w:val="Skills:"/>
                <w:tag w:val="Skills:"/>
                <w:id w:val="-925109897"/>
                <w:placeholder>
                  <w:docPart w:val="7304D4D2071C4B4396AA20F95AEC7ED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B534F27" w14:textId="77777777" w:rsidTr="00565B06">
        <w:tc>
          <w:tcPr>
            <w:tcW w:w="4320" w:type="dxa"/>
          </w:tcPr>
          <w:p w14:paraId="3CA8A994" w14:textId="241C7B5E" w:rsidR="00143224" w:rsidRPr="00172E78" w:rsidRDefault="00E13DA5" w:rsidP="00565B06">
            <w:pPr>
              <w:pStyle w:val="ListBullet"/>
              <w:spacing w:after="80"/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SOLID WORKS Basics</w:t>
            </w:r>
          </w:p>
          <w:p w14:paraId="139F1472" w14:textId="096598FE" w:rsidR="00316CE4" w:rsidRPr="00172E78" w:rsidRDefault="00E13DA5" w:rsidP="00316CE4">
            <w:pPr>
              <w:pStyle w:val="ListBullet"/>
              <w:spacing w:after="80"/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Python(intermediate)</w:t>
            </w:r>
            <w:r w:rsidR="00383785"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 xml:space="preserve">, </w:t>
            </w:r>
            <w:r w:rsid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 xml:space="preserve">C </w:t>
            </w:r>
            <w:r w:rsidR="00383785"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Programming</w:t>
            </w:r>
            <w:r w:rsid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 xml:space="preserve"> </w:t>
            </w:r>
            <w:r w:rsidR="00383785"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and data structures</w:t>
            </w:r>
          </w:p>
          <w:p w14:paraId="2D7E62CB" w14:textId="49658E43" w:rsidR="00172E78" w:rsidRPr="00565B06" w:rsidRDefault="00172E78" w:rsidP="00316CE4">
            <w:pPr>
              <w:pStyle w:val="ListBullet"/>
              <w:spacing w:after="80"/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HTML</w:t>
            </w:r>
          </w:p>
        </w:tc>
        <w:tc>
          <w:tcPr>
            <w:tcW w:w="4320" w:type="dxa"/>
            <w:tcMar>
              <w:left w:w="576" w:type="dxa"/>
            </w:tcMar>
          </w:tcPr>
          <w:p w14:paraId="54A3647F" w14:textId="71980DD7" w:rsidR="00F904FC" w:rsidRPr="00565B06" w:rsidRDefault="00F904FC" w:rsidP="00172E78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A2FDD9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6105E09" w14:textId="53354C6D" w:rsidR="00AC7C34" w:rsidRPr="00565B06" w:rsidRDefault="005E4B22" w:rsidP="00075B13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BA59A8" wp14:editId="7546F20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-1060450</wp:posOffset>
                      </wp:positionV>
                      <wp:extent cx="274320" cy="274320"/>
                      <wp:effectExtent l="0" t="0" r="0" b="0"/>
                      <wp:wrapNone/>
                      <wp:docPr id="12" name="Activities icon circle" descr="Activities icon circ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482D7" id="Activities icon circle" o:spid="_x0000_s1026" alt="Activities icon circle" style="position:absolute;margin-left:1.35pt;margin-top:-83.5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B3B3210" wp14:editId="67F07650">
                      <wp:extent cx="274320" cy="318149"/>
                      <wp:effectExtent l="0" t="0" r="0" b="5715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318149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2AE1" id="Activities in circle icon" o:spid="_x0000_s1026" alt="Activities icon" style="width:21.6pt;height:25.0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A1B0FDF" w14:textId="11F1CC72" w:rsidR="00AC7C34" w:rsidRPr="00172E78" w:rsidRDefault="00383785" w:rsidP="00AD6216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2E78">
              <w:rPr>
                <w:rFonts w:ascii="Times New Roman" w:hAnsi="Times New Roman" w:cs="Times New Roman"/>
                <w:sz w:val="28"/>
                <w:szCs w:val="28"/>
              </w:rPr>
              <w:t xml:space="preserve">EXTRA AND CO-CURRICULAR </w:t>
            </w:r>
          </w:p>
          <w:p w14:paraId="61B633B8" w14:textId="77777777" w:rsidR="005E4B22" w:rsidRPr="00172E78" w:rsidRDefault="005E4B22" w:rsidP="005E4B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Volunteering as Executive Committee Member of Helping Hands, 2019 – Present</w:t>
            </w:r>
          </w:p>
          <w:p w14:paraId="25EB12B4" w14:textId="77777777" w:rsidR="005E4B22" w:rsidRPr="00172E78" w:rsidRDefault="005E4B22" w:rsidP="005E4B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Volunteered as Marketing team member in Teckzite’20</w:t>
            </w:r>
          </w:p>
          <w:p w14:paraId="46395CB5" w14:textId="77777777" w:rsidR="005E4B22" w:rsidRPr="00172E78" w:rsidRDefault="005E4B22" w:rsidP="005E4B2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 xml:space="preserve">Marketing manager in Teckzite’21 </w:t>
            </w:r>
          </w:p>
          <w:p w14:paraId="043CFC6C" w14:textId="68F5360F" w:rsidR="005E4B22" w:rsidRPr="00172E78" w:rsidRDefault="005E4B22" w:rsidP="00AD621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</w:pPr>
            <w:r w:rsidRPr="00172E78">
              <w:rPr>
                <w:rFonts w:ascii="Times New Roman" w:hAnsi="Times New Roman" w:cs="Times New Roman"/>
                <w:color w:val="111111" w:themeColor="text2"/>
                <w:sz w:val="24"/>
                <w:szCs w:val="24"/>
              </w:rPr>
              <w:t>Served as CORPORAL in NATIONAL CADET CORPS</w:t>
            </w:r>
          </w:p>
          <w:p w14:paraId="1CF47B6E" w14:textId="11E5673A" w:rsidR="005E4B22" w:rsidRPr="00565B06" w:rsidRDefault="005E4B22" w:rsidP="00AD6216">
            <w:pPr>
              <w:pStyle w:val="Heading1"/>
              <w:outlineLvl w:val="0"/>
            </w:pPr>
            <w:r>
              <w:t>DECLARATION</w:t>
            </w:r>
          </w:p>
        </w:tc>
      </w:tr>
    </w:tbl>
    <w:p w14:paraId="04523EB5" w14:textId="0D23FA43" w:rsidR="005E4B22" w:rsidRPr="00172E78" w:rsidRDefault="005E4B22" w:rsidP="005E4B22">
      <w:pPr>
        <w:pStyle w:val="ListParagraph"/>
        <w:rPr>
          <w:rFonts w:ascii="Times New Roman" w:hAnsi="Times New Roman" w:cs="Times New Roman"/>
          <w:color w:val="111111" w:themeColor="text2"/>
          <w:sz w:val="24"/>
          <w:szCs w:val="24"/>
        </w:rPr>
      </w:pPr>
      <w:r w:rsidRPr="00172E78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I, Vamsi Tanala hereby declare that all the information </w:t>
      </w:r>
      <w:r w:rsidR="00B630BD" w:rsidRPr="00172E78">
        <w:rPr>
          <w:rFonts w:ascii="Times New Roman" w:hAnsi="Times New Roman" w:cs="Times New Roman"/>
          <w:color w:val="111111" w:themeColor="text2"/>
          <w:sz w:val="24"/>
          <w:szCs w:val="24"/>
        </w:rPr>
        <w:t>furnished above is true to</w:t>
      </w:r>
      <w:r w:rsidR="00172E78">
        <w:rPr>
          <w:rFonts w:ascii="Times New Roman" w:hAnsi="Times New Roman" w:cs="Times New Roman"/>
          <w:color w:val="111111" w:themeColor="text2"/>
          <w:sz w:val="24"/>
          <w:szCs w:val="24"/>
        </w:rPr>
        <w:t xml:space="preserve"> </w:t>
      </w:r>
      <w:r w:rsidR="00B630BD" w:rsidRPr="00172E78">
        <w:rPr>
          <w:rFonts w:ascii="Times New Roman" w:hAnsi="Times New Roman" w:cs="Times New Roman"/>
          <w:color w:val="111111" w:themeColor="text2"/>
          <w:sz w:val="24"/>
          <w:szCs w:val="24"/>
        </w:rPr>
        <w:t>the best of my knowledge and belief.</w:t>
      </w:r>
    </w:p>
    <w:p w14:paraId="61D52FDE" w14:textId="3844A3BF" w:rsidR="00B630BD" w:rsidRPr="00172E78" w:rsidRDefault="00B630BD" w:rsidP="00B630BD">
      <w:pPr>
        <w:rPr>
          <w:rFonts w:ascii="Times New Roman" w:hAnsi="Times New Roman" w:cs="Times New Roman"/>
          <w:color w:val="111111" w:themeColor="text2"/>
          <w:sz w:val="24"/>
          <w:szCs w:val="24"/>
        </w:rPr>
      </w:pPr>
      <w:r w:rsidRPr="00172E78">
        <w:rPr>
          <w:rFonts w:ascii="Times New Roman" w:hAnsi="Times New Roman" w:cs="Times New Roman"/>
          <w:color w:val="111111" w:themeColor="text2"/>
          <w:sz w:val="24"/>
          <w:szCs w:val="24"/>
        </w:rPr>
        <w:t>Place: Nuzvid</w:t>
      </w:r>
      <w:r w:rsidR="00172E78">
        <w:rPr>
          <w:rFonts w:ascii="Times New Roman" w:hAnsi="Times New Roman" w:cs="Times New Roman"/>
          <w:color w:val="111111" w:themeColor="text2"/>
          <w:sz w:val="24"/>
          <w:szCs w:val="24"/>
        </w:rPr>
        <w:t>.</w:t>
      </w:r>
    </w:p>
    <w:p w14:paraId="466A9696" w14:textId="3C4AB433" w:rsidR="00B630BD" w:rsidRPr="00172E78" w:rsidRDefault="00B630BD" w:rsidP="00B630BD">
      <w:pPr>
        <w:rPr>
          <w:rFonts w:ascii="Times New Roman" w:hAnsi="Times New Roman" w:cs="Times New Roman"/>
          <w:color w:val="111111" w:themeColor="text2"/>
          <w:sz w:val="24"/>
          <w:szCs w:val="24"/>
        </w:rPr>
      </w:pPr>
      <w:r w:rsidRPr="00172E78">
        <w:rPr>
          <w:rFonts w:ascii="Times New Roman" w:hAnsi="Times New Roman" w:cs="Times New Roman"/>
          <w:color w:val="111111" w:themeColor="text2"/>
          <w:sz w:val="24"/>
          <w:szCs w:val="24"/>
        </w:rPr>
        <w:t>Date: 12-08-2-2021</w:t>
      </w:r>
      <w:r w:rsidR="00172E78">
        <w:rPr>
          <w:rFonts w:ascii="Times New Roman" w:hAnsi="Times New Roman" w:cs="Times New Roman"/>
          <w:color w:val="111111" w:themeColor="text2"/>
          <w:sz w:val="24"/>
          <w:szCs w:val="24"/>
        </w:rPr>
        <w:t>.</w:t>
      </w:r>
    </w:p>
    <w:sectPr w:rsidR="00B630BD" w:rsidRPr="00172E78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D7342" w14:textId="77777777" w:rsidR="005A2490" w:rsidRDefault="005A2490" w:rsidP="00F534FB">
      <w:pPr>
        <w:spacing w:after="0"/>
      </w:pPr>
      <w:r>
        <w:separator/>
      </w:r>
    </w:p>
  </w:endnote>
  <w:endnote w:type="continuationSeparator" w:id="0">
    <w:p w14:paraId="2CBE6B92" w14:textId="77777777" w:rsidR="005A2490" w:rsidRDefault="005A249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59289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B0B74" w14:textId="77777777" w:rsidR="005A2490" w:rsidRDefault="005A2490" w:rsidP="00F534FB">
      <w:pPr>
        <w:spacing w:after="0"/>
      </w:pPr>
      <w:r>
        <w:separator/>
      </w:r>
    </w:p>
  </w:footnote>
  <w:footnote w:type="continuationSeparator" w:id="0">
    <w:p w14:paraId="256C46DD" w14:textId="77777777" w:rsidR="005A2490" w:rsidRDefault="005A249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21B9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E903B0" wp14:editId="223F4E6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9E4DE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FB184A"/>
    <w:multiLevelType w:val="hybridMultilevel"/>
    <w:tmpl w:val="20C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F6860"/>
    <w:multiLevelType w:val="hybridMultilevel"/>
    <w:tmpl w:val="CE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25926"/>
    <w:multiLevelType w:val="hybridMultilevel"/>
    <w:tmpl w:val="B4140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D11D59"/>
    <w:multiLevelType w:val="hybridMultilevel"/>
    <w:tmpl w:val="27D4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5"/>
  </w:num>
  <w:num w:numId="17">
    <w:abstractNumId w:val="16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6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2E7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22BF"/>
    <w:rsid w:val="00337114"/>
    <w:rsid w:val="0035004C"/>
    <w:rsid w:val="003571C8"/>
    <w:rsid w:val="00383057"/>
    <w:rsid w:val="00383785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1666D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490"/>
    <w:rsid w:val="005A459B"/>
    <w:rsid w:val="005A74EC"/>
    <w:rsid w:val="005B3D67"/>
    <w:rsid w:val="005B437C"/>
    <w:rsid w:val="005D0108"/>
    <w:rsid w:val="005E088C"/>
    <w:rsid w:val="005E4B22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390B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473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30BD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5F2D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DA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46A63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9A7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8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ms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395638476B4FFD962EB8C2DDFE1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C2869-F673-4958-9F4C-E4F6FF6D40A3}"/>
      </w:docPartPr>
      <w:docPartBody>
        <w:p w:rsidR="005509DF" w:rsidRDefault="0059103D">
          <w:pPr>
            <w:pStyle w:val="9E395638476B4FFD962EB8C2DDFE1623"/>
          </w:pPr>
          <w:r w:rsidRPr="009D0878">
            <w:t>Phone</w:t>
          </w:r>
        </w:p>
      </w:docPartBody>
    </w:docPart>
    <w:docPart>
      <w:docPartPr>
        <w:name w:val="C45417C5926B48579266C07B7EA00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A369-26B5-4D5C-A997-0C8D19CFFCBA}"/>
      </w:docPartPr>
      <w:docPartBody>
        <w:p w:rsidR="005509DF" w:rsidRDefault="0059103D">
          <w:pPr>
            <w:pStyle w:val="C45417C5926B48579266C07B7EA002A9"/>
          </w:pPr>
          <w:r w:rsidRPr="009D0878">
            <w:t>Email</w:t>
          </w:r>
        </w:p>
      </w:docPartBody>
    </w:docPart>
    <w:docPart>
      <w:docPartPr>
        <w:name w:val="7DC4C54D0F3F43EABB2B175E84735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F08DF-2FD3-48EB-877E-101996DE024A}"/>
      </w:docPartPr>
      <w:docPartBody>
        <w:p w:rsidR="005509DF" w:rsidRDefault="0059103D">
          <w:pPr>
            <w:pStyle w:val="7DC4C54D0F3F43EABB2B175E84735F64"/>
          </w:pPr>
          <w:r w:rsidRPr="009D0878">
            <w:t>LinkedIn Profile</w:t>
          </w:r>
        </w:p>
      </w:docPartBody>
    </w:docPart>
    <w:docPart>
      <w:docPartPr>
        <w:name w:val="7433BFEBA2D043CF895011C89D26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56610-0045-48E3-B4F6-31E691A20A8E}"/>
      </w:docPartPr>
      <w:docPartBody>
        <w:p w:rsidR="005509DF" w:rsidRDefault="0059103D">
          <w:pPr>
            <w:pStyle w:val="7433BFEBA2D043CF895011C89D262A24"/>
          </w:pPr>
          <w:r w:rsidRPr="00565B06">
            <w:t>Education</w:t>
          </w:r>
        </w:p>
      </w:docPartBody>
    </w:docPart>
    <w:docPart>
      <w:docPartPr>
        <w:name w:val="7304D4D2071C4B4396AA20F95AEC7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123B-1CF5-4F7A-831A-8BACBAE05D54}"/>
      </w:docPartPr>
      <w:docPartBody>
        <w:p w:rsidR="005509DF" w:rsidRDefault="0059103D">
          <w:pPr>
            <w:pStyle w:val="7304D4D2071C4B4396AA20F95AEC7ED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3D"/>
    <w:rsid w:val="003129E5"/>
    <w:rsid w:val="005509DF"/>
    <w:rsid w:val="0059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B04A127BA40EF90AFDB28833BF316">
    <w:name w:val="675B04A127BA40EF90AFDB28833BF316"/>
  </w:style>
  <w:style w:type="paragraph" w:customStyle="1" w:styleId="987C6D752A7440DC971BA8FCD2F0F7A7">
    <w:name w:val="987C6D752A7440DC971BA8FCD2F0F7A7"/>
  </w:style>
  <w:style w:type="paragraph" w:customStyle="1" w:styleId="5F02D4D901DB45CAB988E11EDDAC0D86">
    <w:name w:val="5F02D4D901DB45CAB988E11EDDAC0D86"/>
  </w:style>
  <w:style w:type="paragraph" w:customStyle="1" w:styleId="9E395638476B4FFD962EB8C2DDFE1623">
    <w:name w:val="9E395638476B4FFD962EB8C2DDFE1623"/>
  </w:style>
  <w:style w:type="paragraph" w:customStyle="1" w:styleId="C45417C5926B48579266C07B7EA002A9">
    <w:name w:val="C45417C5926B48579266C07B7EA002A9"/>
  </w:style>
  <w:style w:type="paragraph" w:customStyle="1" w:styleId="7DC4C54D0F3F43EABB2B175E84735F64">
    <w:name w:val="7DC4C54D0F3F43EABB2B175E84735F64"/>
  </w:style>
  <w:style w:type="paragraph" w:customStyle="1" w:styleId="795B547B7E504A0882CA2C98D38E37A9">
    <w:name w:val="795B547B7E504A0882CA2C98D38E37A9"/>
  </w:style>
  <w:style w:type="paragraph" w:customStyle="1" w:styleId="1EA59360577542DD9CD15D76C0F2D9ED">
    <w:name w:val="1EA59360577542DD9CD15D76C0F2D9ED"/>
  </w:style>
  <w:style w:type="paragraph" w:customStyle="1" w:styleId="8B5839E8E7954ECAA7EC58E86C163E19">
    <w:name w:val="8B5839E8E7954ECAA7EC58E86C163E19"/>
  </w:style>
  <w:style w:type="paragraph" w:customStyle="1" w:styleId="7433BFEBA2D043CF895011C89D262A24">
    <w:name w:val="7433BFEBA2D043CF895011C89D262A24"/>
  </w:style>
  <w:style w:type="paragraph" w:customStyle="1" w:styleId="AEAC4C4F02E24B18B1F5D2CE57D01EB7">
    <w:name w:val="AEAC4C4F02E24B18B1F5D2CE57D01EB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F20A8E4A1D14F81AF566088E1AB592E">
    <w:name w:val="EF20A8E4A1D14F81AF566088E1AB592E"/>
  </w:style>
  <w:style w:type="paragraph" w:customStyle="1" w:styleId="612EBEE27243462EAB4914F619F362E9">
    <w:name w:val="612EBEE27243462EAB4914F619F362E9"/>
  </w:style>
  <w:style w:type="paragraph" w:customStyle="1" w:styleId="FFEECB1780E146D78F898753E00EC61F">
    <w:name w:val="FFEECB1780E146D78F898753E00EC61F"/>
  </w:style>
  <w:style w:type="paragraph" w:customStyle="1" w:styleId="FB88A999F7094E2DA9074EE348EA5347">
    <w:name w:val="FB88A999F7094E2DA9074EE348EA5347"/>
  </w:style>
  <w:style w:type="paragraph" w:customStyle="1" w:styleId="E57D7A8448324E328155E5595E99F4F9">
    <w:name w:val="E57D7A8448324E328155E5595E99F4F9"/>
  </w:style>
  <w:style w:type="paragraph" w:customStyle="1" w:styleId="5D4AC75B71EB4DD89E99644BF283C7B3">
    <w:name w:val="5D4AC75B71EB4DD89E99644BF283C7B3"/>
  </w:style>
  <w:style w:type="paragraph" w:customStyle="1" w:styleId="8FE7300A23C246AAAA69FAA712F7402C">
    <w:name w:val="8FE7300A23C246AAAA69FAA712F7402C"/>
  </w:style>
  <w:style w:type="paragraph" w:customStyle="1" w:styleId="67E1FF7BCF244312A382C4D2521B54B5">
    <w:name w:val="67E1FF7BCF244312A382C4D2521B54B5"/>
  </w:style>
  <w:style w:type="paragraph" w:customStyle="1" w:styleId="ECFDD00709434BDAB038B5D7B9E9E8AB">
    <w:name w:val="ECFDD00709434BDAB038B5D7B9E9E8AB"/>
  </w:style>
  <w:style w:type="paragraph" w:customStyle="1" w:styleId="FE635AE497674B588BBD949F124F0BD0">
    <w:name w:val="FE635AE497674B588BBD949F124F0BD0"/>
  </w:style>
  <w:style w:type="paragraph" w:customStyle="1" w:styleId="AC83AEEFBA284FFBB54F25CD92C9A89F">
    <w:name w:val="AC83AEEFBA284FFBB54F25CD92C9A89F"/>
  </w:style>
  <w:style w:type="paragraph" w:customStyle="1" w:styleId="49D042B0BA594F63A881484310731455">
    <w:name w:val="49D042B0BA594F63A881484310731455"/>
  </w:style>
  <w:style w:type="paragraph" w:customStyle="1" w:styleId="168392C44DA9434D90217057E8AF576B">
    <w:name w:val="168392C44DA9434D90217057E8AF576B"/>
  </w:style>
  <w:style w:type="paragraph" w:customStyle="1" w:styleId="BD491D9B10CC473F95F0118136B0FF2B">
    <w:name w:val="BD491D9B10CC473F95F0118136B0FF2B"/>
  </w:style>
  <w:style w:type="paragraph" w:customStyle="1" w:styleId="CDF40694B08A49CAB9F2D79B0DA614D4">
    <w:name w:val="CDF40694B08A49CAB9F2D79B0DA614D4"/>
  </w:style>
  <w:style w:type="paragraph" w:customStyle="1" w:styleId="0F44E75B4DC24A0D8C3F664524799942">
    <w:name w:val="0F44E75B4DC24A0D8C3F664524799942"/>
  </w:style>
  <w:style w:type="paragraph" w:customStyle="1" w:styleId="F3BDBF71D0BA4BAAB3A989BD8F7367C3">
    <w:name w:val="F3BDBF71D0BA4BAAB3A989BD8F7367C3"/>
  </w:style>
  <w:style w:type="paragraph" w:customStyle="1" w:styleId="58F6A7FE23A342CF8564B41197963D0F">
    <w:name w:val="58F6A7FE23A342CF8564B41197963D0F"/>
  </w:style>
  <w:style w:type="paragraph" w:customStyle="1" w:styleId="94EB463F6F364499BF0AD45DCD3C8731">
    <w:name w:val="94EB463F6F364499BF0AD45DCD3C8731"/>
  </w:style>
  <w:style w:type="paragraph" w:customStyle="1" w:styleId="01B758F2AEAA47FC89A8463D3A1C3B58">
    <w:name w:val="01B758F2AEAA47FC89A8463D3A1C3B58"/>
  </w:style>
  <w:style w:type="paragraph" w:customStyle="1" w:styleId="7304D4D2071C4B4396AA20F95AEC7EDD">
    <w:name w:val="7304D4D2071C4B4396AA20F95AEC7EDD"/>
  </w:style>
  <w:style w:type="paragraph" w:customStyle="1" w:styleId="F85C16B8389245F99706D40C8D0B60AB">
    <w:name w:val="F85C16B8389245F99706D40C8D0B60AB"/>
  </w:style>
  <w:style w:type="paragraph" w:customStyle="1" w:styleId="E9FAFB7A9A3C4213A2EFEA95C3E9877F">
    <w:name w:val="E9FAFB7A9A3C4213A2EFEA95C3E9877F"/>
  </w:style>
  <w:style w:type="paragraph" w:customStyle="1" w:styleId="9DA69474A2AA476E9032E87DC7416B24">
    <w:name w:val="9DA69474A2AA476E9032E87DC7416B24"/>
  </w:style>
  <w:style w:type="paragraph" w:customStyle="1" w:styleId="8B7653F1A0B74084A3FC534474EC14B7">
    <w:name w:val="8B7653F1A0B74084A3FC534474EC14B7"/>
  </w:style>
  <w:style w:type="paragraph" w:customStyle="1" w:styleId="BFF9551F94D940E0BE57AB0DF5D4F6B7">
    <w:name w:val="BFF9551F94D940E0BE57AB0DF5D4F6B7"/>
  </w:style>
  <w:style w:type="paragraph" w:customStyle="1" w:styleId="67E1EC7B7C564039B3DC1A6014CE6EC9">
    <w:name w:val="67E1EC7B7C564039B3DC1A6014CE6EC9"/>
  </w:style>
  <w:style w:type="paragraph" w:customStyle="1" w:styleId="F47B2A3CA8B74339900BF0D021242323">
    <w:name w:val="F47B2A3CA8B74339900BF0D021242323"/>
  </w:style>
  <w:style w:type="paragraph" w:customStyle="1" w:styleId="E91460A621CC46ED8CF21311EF6770A0">
    <w:name w:val="E91460A621CC46ED8CF21311EF6770A0"/>
    <w:rsid w:val="00550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+91 7095364788</CompanyPhone>
  <CompanyFax/>
  <CompanyEmail>tanala.3339@gmail.com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www.linkedin.com/in/vamsi-tanala/</cp:keywords>
  <dc:description/>
  <cp:lastModifiedBy/>
  <cp:revision>1</cp:revision>
  <dcterms:created xsi:type="dcterms:W3CDTF">2021-08-12T03:42:00Z</dcterms:created>
  <dcterms:modified xsi:type="dcterms:W3CDTF">2021-08-12T05:21:00Z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